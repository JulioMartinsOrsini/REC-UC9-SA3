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9BAC" w14:textId="77777777" w:rsidR="005E5A15" w:rsidRPr="00916C5E" w:rsidRDefault="005E5A15">
      <w:pPr>
        <w:pStyle w:val="Ttulo"/>
        <w:spacing w:line="288" w:lineRule="auto"/>
        <w:jc w:val="right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4E1AD313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76206594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53E5CB43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31B3A3C8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539EEC59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12DDF11F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6777DD1E" w14:textId="77777777" w:rsidR="005E5A15" w:rsidRPr="00916C5E" w:rsidRDefault="005E5A15">
      <w:pPr>
        <w:pStyle w:val="Ttulo"/>
        <w:spacing w:line="288" w:lineRule="auto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7C6AC433" w14:textId="77777777" w:rsidR="005E5A15" w:rsidRPr="00916C5E" w:rsidRDefault="005E5A15">
      <w:pPr>
        <w:pStyle w:val="Ttulo"/>
        <w:spacing w:line="288" w:lineRule="auto"/>
        <w:rPr>
          <w:sz w:val="20"/>
          <w:lang w:val="pt-BR"/>
        </w:rPr>
      </w:pPr>
      <w:r w:rsidRPr="00916C5E">
        <w:rPr>
          <w:sz w:val="20"/>
          <w:lang w:val="pt-BR"/>
        </w:rPr>
        <w:t> </w:t>
      </w:r>
    </w:p>
    <w:p w14:paraId="26F5E5D8" w14:textId="77777777" w:rsidR="005E5A15" w:rsidRPr="00916C5E" w:rsidRDefault="005E5A15">
      <w:pPr>
        <w:pStyle w:val="Ttulo"/>
        <w:spacing w:line="288" w:lineRule="auto"/>
        <w:rPr>
          <w:lang w:val="pt-BR"/>
        </w:rPr>
      </w:pPr>
    </w:p>
    <w:p w14:paraId="427F5920" w14:textId="77777777" w:rsidR="005E5A15" w:rsidRPr="00916C5E" w:rsidRDefault="005E5A15">
      <w:pPr>
        <w:pStyle w:val="Ttulo"/>
        <w:spacing w:line="288" w:lineRule="auto"/>
        <w:jc w:val="right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2A8AE94F" w14:textId="77777777" w:rsidR="005E5A15" w:rsidRPr="00916C5E" w:rsidRDefault="005E5A15">
      <w:pPr>
        <w:pStyle w:val="Ttulo"/>
        <w:spacing w:line="288" w:lineRule="auto"/>
        <w:jc w:val="right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2E253685" w14:textId="77777777" w:rsidR="005E5A15" w:rsidRPr="00916C5E" w:rsidRDefault="005E5A15">
      <w:pPr>
        <w:pStyle w:val="Ttulo"/>
        <w:spacing w:line="288" w:lineRule="auto"/>
        <w:jc w:val="right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64A95658" w14:textId="77777777" w:rsidR="005E5A15" w:rsidRPr="00916C5E" w:rsidRDefault="005E5A15">
      <w:pPr>
        <w:pStyle w:val="Ttulo"/>
        <w:spacing w:line="288" w:lineRule="auto"/>
        <w:jc w:val="right"/>
        <w:rPr>
          <w:lang w:val="pt-BR"/>
        </w:rPr>
      </w:pPr>
      <w:r w:rsidRPr="00916C5E">
        <w:rPr>
          <w:sz w:val="20"/>
          <w:lang w:val="pt-BR"/>
        </w:rPr>
        <w:t> </w:t>
      </w:r>
    </w:p>
    <w:p w14:paraId="4F62597D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0B10035B" w14:textId="77777777" w:rsidR="005E5A15" w:rsidRPr="00172733" w:rsidRDefault="0003601D" w:rsidP="001727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>Game Mania</w:t>
      </w:r>
    </w:p>
    <w:p w14:paraId="005D5F9A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19294A80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601BC2C7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40C2FEE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2978F23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B5AE4B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9061B40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A5048F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50D38A0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74231BB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217ACA72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7EB54663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0B5A2F0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DCB5BD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D8F0C5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3D9392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F7254F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031C891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0E837CC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7B14DC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801756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01D8D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0E99E6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D6FBD5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2C0D66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AEF099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F5082BC" w14:textId="77777777" w:rsidR="005E5A15" w:rsidRPr="0003601D" w:rsidRDefault="005E5A15">
      <w:pPr>
        <w:rPr>
          <w:lang w:val="pt-BR"/>
        </w:rPr>
      </w:pPr>
    </w:p>
    <w:p w14:paraId="0EB430DB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31C2EAC5" w14:textId="77777777" w:rsidR="005E5A15" w:rsidRDefault="005E5A15">
      <w:pPr>
        <w:rPr>
          <w:sz w:val="22"/>
          <w:lang w:val="pt-BR"/>
        </w:rPr>
      </w:pPr>
    </w:p>
    <w:p w14:paraId="1DB55DA9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03601D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03601D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03601D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51D6EAEB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CFF20FF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2A1B87F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12F9C28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8670F8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A883AD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5D07CC7" w14:textId="77777777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A4FE4F0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60EB4C3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D39740F" w14:textId="77777777" w:rsidR="00172733" w:rsidRPr="0003601D" w:rsidRDefault="00172733">
      <w:pPr>
        <w:pStyle w:val="Sumrio2"/>
        <w:tabs>
          <w:tab w:val="left" w:pos="800"/>
          <w:tab w:val="right" w:leader="dot" w:pos="9350"/>
        </w:tabs>
        <w:rPr>
          <w:noProof/>
          <w:lang w:val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0262768" w14:textId="77777777" w:rsidR="00E10552" w:rsidRPr="00754CFA" w:rsidRDefault="00E10552" w:rsidP="00E10552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u w:val="single"/>
          <w:lang w:val="pt-BR" w:eastAsia="pt-BR"/>
        </w:rPr>
      </w:pPr>
      <w:r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  <w:lang w:val="pt-BR"/>
        </w:rPr>
        <w:t>funções</w:t>
      </w:r>
      <w:r w:rsidRPr="0003601D">
        <w:rPr>
          <w:noProof/>
          <w:lang w:val="pt-BR"/>
        </w:rPr>
        <w:tab/>
      </w:r>
      <w:r w:rsidR="008F197E" w:rsidRPr="0003601D">
        <w:rPr>
          <w:noProof/>
          <w:lang w:val="pt-BR"/>
        </w:rPr>
        <w:t>6</w:t>
      </w:r>
    </w:p>
    <w:p w14:paraId="32C2B752" w14:textId="77777777" w:rsidR="00E10552" w:rsidRPr="0003601D" w:rsidRDefault="00E10552" w:rsidP="00E10552">
      <w:pPr>
        <w:rPr>
          <w:rFonts w:eastAsiaTheme="minorEastAsia"/>
          <w:lang w:val="pt-BR"/>
        </w:rPr>
      </w:pPr>
    </w:p>
    <w:p w14:paraId="72FF85E6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 w:rsidRPr="0003601D">
        <w:rPr>
          <w:noProof/>
          <w:lang w:val="pt-BR"/>
        </w:rPr>
        <w:tab/>
      </w:r>
      <w:r>
        <w:rPr>
          <w:noProof/>
        </w:rPr>
        <w:fldChar w:fldCharType="begin"/>
      </w:r>
      <w:r w:rsidRPr="0003601D">
        <w:rPr>
          <w:noProof/>
          <w:lang w:val="pt-BR"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 w:rsidRPr="000360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C0C2D6" w14:textId="77777777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30FF765E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536CB9D5" w14:textId="77777777" w:rsidR="005E5A15" w:rsidRDefault="005E5A15">
      <w:pPr>
        <w:rPr>
          <w:lang w:val="pt-BR"/>
        </w:rPr>
      </w:pPr>
    </w:p>
    <w:p w14:paraId="0D21F760" w14:textId="77777777"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6B1BCCED" w14:textId="77777777" w:rsidR="005E5A15" w:rsidRDefault="005E5A15">
      <w:pPr>
        <w:rPr>
          <w:sz w:val="22"/>
          <w:lang w:val="pt-BR"/>
        </w:rPr>
      </w:pPr>
    </w:p>
    <w:p w14:paraId="2491A300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</w:t>
      </w:r>
      <w:r w:rsidR="0003601D">
        <w:rPr>
          <w:sz w:val="22"/>
          <w:lang w:val="pt-BR"/>
        </w:rPr>
        <w:t>do site Game Mania</w:t>
      </w:r>
      <w:r>
        <w:rPr>
          <w:sz w:val="22"/>
          <w:lang w:val="pt-BR"/>
        </w:rPr>
        <w:t xml:space="preserve"> compõe-se dos seguintes objetivos:</w:t>
      </w:r>
    </w:p>
    <w:p w14:paraId="0226F711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2BE10644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72BA364B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6CC1D90C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3B0A0A9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0A10649D" w14:textId="77777777"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14:paraId="31F0A01F" w14:textId="77777777" w:rsidR="005E5A15" w:rsidRDefault="005E5A15">
      <w:pPr>
        <w:rPr>
          <w:lang w:val="pt-PT"/>
        </w:rPr>
      </w:pPr>
    </w:p>
    <w:p w14:paraId="773B8ADE" w14:textId="77777777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 xml:space="preserve">que serão realizados </w:t>
      </w:r>
      <w:r w:rsidR="0003601D">
        <w:rPr>
          <w:sz w:val="22"/>
          <w:lang w:val="pt-BR"/>
        </w:rPr>
        <w:t>no site Game Mania</w:t>
      </w:r>
      <w:r w:rsidR="00656008">
        <w:rPr>
          <w:sz w:val="22"/>
          <w:lang w:val="pt-BR"/>
        </w:rPr>
        <w:t xml:space="preserve">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33BC02D9" w14:textId="2D64D5A7" w:rsidR="00AD2759" w:rsidRPr="0011254D" w:rsidRDefault="00656008" w:rsidP="0011254D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 xml:space="preserve">comportamento da </w:t>
      </w:r>
      <w:bookmarkEnd w:id="3"/>
      <w:bookmarkEnd w:id="4"/>
      <w:bookmarkEnd w:id="5"/>
      <w:bookmarkEnd w:id="6"/>
      <w:bookmarkEnd w:id="7"/>
      <w:r w:rsidR="0003601D">
        <w:rPr>
          <w:sz w:val="22"/>
          <w:lang w:val="pt-BR"/>
        </w:rPr>
        <w:t>página de Login</w:t>
      </w:r>
      <w:r w:rsidR="00916C5E">
        <w:rPr>
          <w:sz w:val="22"/>
          <w:lang w:val="pt-BR"/>
        </w:rPr>
        <w:t>.</w:t>
      </w:r>
    </w:p>
    <w:p w14:paraId="4EC61D9E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t>Requisitos a Testar</w:t>
      </w:r>
      <w:bookmarkEnd w:id="8"/>
    </w:p>
    <w:p w14:paraId="216B079F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14:paraId="221034B5" w14:textId="77777777" w:rsidR="00BC3081" w:rsidRDefault="00BC3081">
      <w:pPr>
        <w:pStyle w:val="Corpodetexto"/>
        <w:rPr>
          <w:sz w:val="22"/>
          <w:lang w:val="pt-BR"/>
        </w:rPr>
      </w:pPr>
    </w:p>
    <w:p w14:paraId="62C2C457" w14:textId="77777777" w:rsidR="005E5A15" w:rsidRDefault="005E5A15">
      <w:pPr>
        <w:pStyle w:val="Ttulo2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 xml:space="preserve">Função de </w:t>
      </w:r>
      <w:bookmarkEnd w:id="9"/>
      <w:r w:rsidR="0003601D">
        <w:rPr>
          <w:sz w:val="22"/>
          <w:lang w:val="pt-BR"/>
        </w:rPr>
        <w:t>Login</w:t>
      </w:r>
    </w:p>
    <w:p w14:paraId="64F32D79" w14:textId="77777777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</w:t>
      </w:r>
      <w:r w:rsidR="0003601D">
        <w:rPr>
          <w:sz w:val="22"/>
          <w:lang w:val="pt-BR"/>
        </w:rPr>
        <w:t xml:space="preserve"> do site</w:t>
      </w:r>
      <w:r>
        <w:rPr>
          <w:sz w:val="22"/>
          <w:lang w:val="pt-BR"/>
        </w:rPr>
        <w:t xml:space="preserve"> deve-se </w:t>
      </w:r>
      <w:r w:rsidR="0003601D">
        <w:rPr>
          <w:sz w:val="22"/>
          <w:lang w:val="pt-BR"/>
        </w:rPr>
        <w:t>clicar no botão Login para acessar a página;</w:t>
      </w:r>
      <w:r>
        <w:rPr>
          <w:sz w:val="22"/>
          <w:lang w:val="pt-BR"/>
        </w:rPr>
        <w:t xml:space="preserve"> </w:t>
      </w:r>
      <w:r w:rsidR="0003601D">
        <w:rPr>
          <w:sz w:val="22"/>
          <w:lang w:val="pt-BR"/>
        </w:rPr>
        <w:t>inserir no campo de e-mail</w:t>
      </w:r>
      <w:r w:rsidR="00172733">
        <w:rPr>
          <w:sz w:val="22"/>
          <w:lang w:val="pt-BR"/>
        </w:rPr>
        <w:t xml:space="preserve"> </w:t>
      </w:r>
      <w:r w:rsidR="0003601D">
        <w:rPr>
          <w:sz w:val="22"/>
          <w:lang w:val="pt-BR"/>
        </w:rPr>
        <w:t>um e-mail válido;</w:t>
      </w:r>
      <w:r w:rsidR="00172733">
        <w:rPr>
          <w:sz w:val="22"/>
          <w:lang w:val="pt-BR"/>
        </w:rPr>
        <w:t xml:space="preserve"> </w:t>
      </w:r>
      <w:r w:rsidR="0003601D">
        <w:rPr>
          <w:sz w:val="22"/>
          <w:lang w:val="pt-BR"/>
        </w:rPr>
        <w:t>inserir no campo senha uma senha válida; clicar no botão enviar para fazer o login e retornar a página Home.</w:t>
      </w:r>
    </w:p>
    <w:p w14:paraId="60245C10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14:paraId="6DECBB3C" w14:textId="77777777" w:rsidR="005E5A15" w:rsidRDefault="005E5A15">
      <w:pPr>
        <w:pStyle w:val="Ttulo2"/>
        <w:rPr>
          <w:sz w:val="22"/>
          <w:lang w:val="pt-BR"/>
        </w:rPr>
      </w:pPr>
      <w:bookmarkStart w:id="17" w:name="_Toc89959753"/>
      <w:r>
        <w:rPr>
          <w:sz w:val="22"/>
          <w:lang w:val="pt-BR"/>
        </w:rPr>
        <w:t>Tipos de Teste</w:t>
      </w:r>
      <w:bookmarkEnd w:id="17"/>
    </w:p>
    <w:p w14:paraId="2DD7DC71" w14:textId="77777777" w:rsidR="005E5A15" w:rsidRDefault="005E5A15">
      <w:pPr>
        <w:rPr>
          <w:sz w:val="22"/>
          <w:lang w:val="pt-BR"/>
        </w:rPr>
      </w:pPr>
    </w:p>
    <w:p w14:paraId="4D30A767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6"/>
    <w:p w14:paraId="5E92F7C7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47387392" w14:textId="77777777" w:rsidR="005E5A15" w:rsidRDefault="005E5A15">
      <w:pPr>
        <w:pStyle w:val="Ttulo3"/>
        <w:rPr>
          <w:sz w:val="22"/>
          <w:lang w:val="pt-BR"/>
        </w:rPr>
      </w:pPr>
      <w:bookmarkStart w:id="18" w:name="_Toc89959754"/>
      <w:r>
        <w:rPr>
          <w:sz w:val="22"/>
          <w:lang w:val="pt-BR"/>
        </w:rPr>
        <w:t>Teste da Interface do Usuário</w:t>
      </w:r>
      <w:bookmarkEnd w:id="18"/>
    </w:p>
    <w:p w14:paraId="5BB67F8E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916C5E" w14:paraId="73B1707D" w14:textId="77777777">
        <w:trPr>
          <w:cantSplit/>
        </w:trPr>
        <w:tc>
          <w:tcPr>
            <w:tcW w:w="2211" w:type="dxa"/>
          </w:tcPr>
          <w:p w14:paraId="03484A6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75BD0ED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86AD6B6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65BBE0F1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916C5E" w14:paraId="2D35E46D" w14:textId="77777777">
        <w:trPr>
          <w:cantSplit/>
        </w:trPr>
        <w:tc>
          <w:tcPr>
            <w:tcW w:w="2211" w:type="dxa"/>
          </w:tcPr>
          <w:p w14:paraId="79355DA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0F578FD7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916C5E" w14:paraId="402E6C54" w14:textId="77777777">
        <w:trPr>
          <w:cantSplit/>
        </w:trPr>
        <w:tc>
          <w:tcPr>
            <w:tcW w:w="2211" w:type="dxa"/>
          </w:tcPr>
          <w:p w14:paraId="078901B8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2E139456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45FA3267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2A6C73A2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89959755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1D9CDC01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25B0D726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4EC1AA76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0C3A9CE8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3FA22A6D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4B426FA3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15B6F3F1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76B5606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27416DEC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1422CA48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681F0CF4" w14:textId="77777777">
        <w:trPr>
          <w:jc w:val="center"/>
        </w:trPr>
        <w:tc>
          <w:tcPr>
            <w:tcW w:w="3060" w:type="dxa"/>
          </w:tcPr>
          <w:p w14:paraId="26B9187A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25ECD571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09C510B8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0A675C99" w14:textId="77777777">
        <w:trPr>
          <w:jc w:val="center"/>
        </w:trPr>
        <w:tc>
          <w:tcPr>
            <w:tcW w:w="3060" w:type="dxa"/>
          </w:tcPr>
          <w:p w14:paraId="0A40C9A1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7283E8EC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498B91D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3A580B7C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89959756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14:paraId="5EBD6CD6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240530F3" w14:textId="77777777" w:rsidR="005E5A15" w:rsidRDefault="005E5A15">
      <w:pPr>
        <w:pStyle w:val="Corpodetexto"/>
        <w:rPr>
          <w:sz w:val="22"/>
          <w:lang w:val="pt-BR"/>
        </w:rPr>
      </w:pPr>
    </w:p>
    <w:p w14:paraId="7633A0A2" w14:textId="77777777" w:rsidR="005E5A15" w:rsidRDefault="005E5A15">
      <w:pPr>
        <w:pStyle w:val="Ttulo2"/>
        <w:rPr>
          <w:sz w:val="22"/>
          <w:lang w:val="pt-BR"/>
        </w:rPr>
      </w:pPr>
      <w:bookmarkStart w:id="33" w:name="_Toc89959757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14:paraId="35A65632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49459301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71F48508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D257B36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40FC85C1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CA06982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:rsidRPr="00916C5E" w14:paraId="5CC6782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32A41BA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30340B2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CC59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14:paraId="1F22DC01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579C3826" w14:textId="77777777" w:rsidR="00E84F17" w:rsidRDefault="005E5A15" w:rsidP="00343E2E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 w:rsidR="00343E2E">
              <w:rPr>
                <w:sz w:val="22"/>
                <w:lang w:val="pt-BR"/>
              </w:rPr>
              <w:t>1 Notebook Vaio Fit 15F</w:t>
            </w:r>
          </w:p>
        </w:tc>
      </w:tr>
      <w:tr w:rsidR="005E5A15" w14:paraId="2B56E994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FCF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404BA124" w14:textId="77777777" w:rsidR="008F197E" w:rsidRDefault="008F197E">
      <w:pPr>
        <w:pStyle w:val="Ttulo2"/>
        <w:rPr>
          <w:sz w:val="22"/>
          <w:szCs w:val="22"/>
        </w:rPr>
      </w:pPr>
      <w:bookmarkStart w:id="34" w:name="_Toc89959758"/>
      <w:proofErr w:type="spellStart"/>
      <w:r w:rsidRPr="008F197E">
        <w:rPr>
          <w:sz w:val="22"/>
          <w:szCs w:val="22"/>
        </w:rPr>
        <w:t>Funções</w:t>
      </w:r>
      <w:proofErr w:type="spellEnd"/>
    </w:p>
    <w:p w14:paraId="3071BBC5" w14:textId="77777777" w:rsidR="008F197E" w:rsidRDefault="008F197E" w:rsidP="008F197E">
      <w:pPr>
        <w:rPr>
          <w:lang w:val="pt-BR"/>
        </w:rPr>
      </w:pPr>
      <w:r>
        <w:rPr>
          <w:lang w:val="pt-BR"/>
        </w:rPr>
        <w:t xml:space="preserve">Responsável: Jean Marcel </w:t>
      </w:r>
      <w:proofErr w:type="spellStart"/>
      <w:r>
        <w:rPr>
          <w:lang w:val="pt-BR"/>
        </w:rPr>
        <w:t>Bozelo</w:t>
      </w:r>
      <w:proofErr w:type="spellEnd"/>
      <w:r>
        <w:rPr>
          <w:lang w:val="pt-BR"/>
        </w:rPr>
        <w:t xml:space="preserve"> (Teste de Front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).</w:t>
      </w:r>
    </w:p>
    <w:p w14:paraId="49CF954F" w14:textId="1065342C" w:rsidR="00E10552" w:rsidRPr="00E10552" w:rsidRDefault="00E10552" w:rsidP="008F197E">
      <w:pPr>
        <w:pStyle w:val="Ttulo2"/>
        <w:numPr>
          <w:ilvl w:val="0"/>
          <w:numId w:val="0"/>
        </w:numPr>
        <w:rPr>
          <w:lang w:val="pt-BR"/>
        </w:rPr>
      </w:pPr>
    </w:p>
    <w:p w14:paraId="3B9FC1CE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t>Cronograma</w:t>
      </w:r>
      <w:bookmarkEnd w:id="34"/>
    </w:p>
    <w:p w14:paraId="7ADAC7F6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6E61D14C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36361730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542458CA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116F1ABF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22C69961" w14:textId="77777777">
        <w:trPr>
          <w:jc w:val="center"/>
        </w:trPr>
        <w:tc>
          <w:tcPr>
            <w:tcW w:w="2863" w:type="dxa"/>
          </w:tcPr>
          <w:p w14:paraId="39A74E7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627AF13E" w14:textId="77777777" w:rsidR="005E5A15" w:rsidRDefault="0003601D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</w:t>
            </w:r>
            <w:r w:rsidR="005E5A15">
              <w:rPr>
                <w:sz w:val="22"/>
                <w:lang w:val="pt-BR"/>
              </w:rPr>
              <w:t>/</w:t>
            </w:r>
            <w:r w:rsidR="008B123E">
              <w:rPr>
                <w:sz w:val="22"/>
                <w:lang w:val="pt-BR"/>
              </w:rPr>
              <w:t>0</w:t>
            </w:r>
            <w:r w:rsidR="00343E2E">
              <w:rPr>
                <w:sz w:val="22"/>
                <w:lang w:val="pt-BR"/>
              </w:rPr>
              <w:t>6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2185BD94" w14:textId="77777777" w:rsidR="005E5A15" w:rsidRDefault="0003601D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</w:t>
            </w:r>
            <w:r w:rsidR="00343E2E">
              <w:rPr>
                <w:sz w:val="22"/>
                <w:lang w:val="pt-BR"/>
              </w:rPr>
              <w:t>/06</w:t>
            </w:r>
            <w:r w:rsidR="008B123E">
              <w:rPr>
                <w:sz w:val="22"/>
                <w:lang w:val="pt-BR"/>
              </w:rPr>
              <w:t>/2022</w:t>
            </w:r>
          </w:p>
        </w:tc>
      </w:tr>
      <w:tr w:rsidR="008B123E" w14:paraId="57B40DDA" w14:textId="77777777">
        <w:trPr>
          <w:jc w:val="center"/>
        </w:trPr>
        <w:tc>
          <w:tcPr>
            <w:tcW w:w="2863" w:type="dxa"/>
          </w:tcPr>
          <w:p w14:paraId="37F6E413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15986B78" w14:textId="77777777" w:rsidR="008B123E" w:rsidRDefault="00343E2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11/06</w:t>
            </w:r>
            <w:r w:rsidR="008B123E"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14:paraId="135FA7C6" w14:textId="77777777" w:rsidR="008B123E" w:rsidRDefault="00343E2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11/06/2022</w:t>
            </w:r>
          </w:p>
        </w:tc>
      </w:tr>
      <w:tr w:rsidR="008B123E" w14:paraId="1C675895" w14:textId="77777777">
        <w:trPr>
          <w:jc w:val="center"/>
        </w:trPr>
        <w:tc>
          <w:tcPr>
            <w:tcW w:w="2863" w:type="dxa"/>
          </w:tcPr>
          <w:p w14:paraId="31844381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3A1E8780" w14:textId="77777777" w:rsidR="008B123E" w:rsidRDefault="00343E2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11/06/2022</w:t>
            </w:r>
          </w:p>
        </w:tc>
        <w:tc>
          <w:tcPr>
            <w:tcW w:w="1929" w:type="dxa"/>
          </w:tcPr>
          <w:p w14:paraId="404118F5" w14:textId="77777777" w:rsidR="008B123E" w:rsidRDefault="00343E2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11/06/2022</w:t>
            </w:r>
          </w:p>
        </w:tc>
      </w:tr>
    </w:tbl>
    <w:p w14:paraId="43BDFCFB" w14:textId="77777777" w:rsidR="005E5A15" w:rsidRPr="0011254D" w:rsidRDefault="005E5A15" w:rsidP="0011254D">
      <w:pPr>
        <w:pStyle w:val="Corpodetexto"/>
        <w:ind w:left="0"/>
      </w:pPr>
    </w:p>
    <w:sectPr w:rsidR="005E5A15" w:rsidRPr="001125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508D" w14:textId="77777777" w:rsidR="00420009" w:rsidRDefault="00420009">
      <w:pPr>
        <w:spacing w:line="240" w:lineRule="auto"/>
      </w:pPr>
      <w:r>
        <w:separator/>
      </w:r>
    </w:p>
  </w:endnote>
  <w:endnote w:type="continuationSeparator" w:id="0">
    <w:p w14:paraId="1BE7F201" w14:textId="77777777" w:rsidR="00420009" w:rsidRDefault="00420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CE77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53DD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7C85" w14:textId="77777777" w:rsidR="00420009" w:rsidRDefault="00420009">
      <w:pPr>
        <w:spacing w:line="240" w:lineRule="auto"/>
      </w:pPr>
      <w:r>
        <w:separator/>
      </w:r>
    </w:p>
  </w:footnote>
  <w:footnote w:type="continuationSeparator" w:id="0">
    <w:p w14:paraId="33172D71" w14:textId="77777777" w:rsidR="00420009" w:rsidRDefault="00420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9B4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1EB9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A86560"/>
    <w:multiLevelType w:val="hybridMultilevel"/>
    <w:tmpl w:val="867CDD28"/>
    <w:lvl w:ilvl="0" w:tplc="177AE994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1621181245">
    <w:abstractNumId w:val="0"/>
  </w:num>
  <w:num w:numId="2" w16cid:durableId="1070544680">
    <w:abstractNumId w:val="0"/>
  </w:num>
  <w:num w:numId="3" w16cid:durableId="2016376615">
    <w:abstractNumId w:val="0"/>
  </w:num>
  <w:num w:numId="4" w16cid:durableId="398750792">
    <w:abstractNumId w:val="0"/>
  </w:num>
  <w:num w:numId="5" w16cid:durableId="1213075732">
    <w:abstractNumId w:val="5"/>
  </w:num>
  <w:num w:numId="6" w16cid:durableId="1998144957">
    <w:abstractNumId w:val="4"/>
  </w:num>
  <w:num w:numId="7" w16cid:durableId="577985361">
    <w:abstractNumId w:val="23"/>
  </w:num>
  <w:num w:numId="8" w16cid:durableId="1088690896">
    <w:abstractNumId w:val="18"/>
  </w:num>
  <w:num w:numId="9" w16cid:durableId="1249074385">
    <w:abstractNumId w:val="3"/>
  </w:num>
  <w:num w:numId="10" w16cid:durableId="2009483118">
    <w:abstractNumId w:val="8"/>
  </w:num>
  <w:num w:numId="11" w16cid:durableId="66149655">
    <w:abstractNumId w:val="22"/>
  </w:num>
  <w:num w:numId="12" w16cid:durableId="408355046">
    <w:abstractNumId w:val="10"/>
  </w:num>
  <w:num w:numId="13" w16cid:durableId="1681741480">
    <w:abstractNumId w:val="6"/>
  </w:num>
  <w:num w:numId="14" w16cid:durableId="1772552847">
    <w:abstractNumId w:val="9"/>
  </w:num>
  <w:num w:numId="15" w16cid:durableId="2104452971">
    <w:abstractNumId w:val="19"/>
  </w:num>
  <w:num w:numId="16" w16cid:durableId="503975832">
    <w:abstractNumId w:val="25"/>
  </w:num>
  <w:num w:numId="17" w16cid:durableId="246422780">
    <w:abstractNumId w:val="2"/>
  </w:num>
  <w:num w:numId="18" w16cid:durableId="102581146">
    <w:abstractNumId w:val="21"/>
  </w:num>
  <w:num w:numId="19" w16cid:durableId="1855027752">
    <w:abstractNumId w:val="17"/>
  </w:num>
  <w:num w:numId="20" w16cid:durableId="1158884601">
    <w:abstractNumId w:val="12"/>
  </w:num>
  <w:num w:numId="21" w16cid:durableId="43532797">
    <w:abstractNumId w:val="26"/>
  </w:num>
  <w:num w:numId="22" w16cid:durableId="1398741756">
    <w:abstractNumId w:val="13"/>
  </w:num>
  <w:num w:numId="23" w16cid:durableId="1836602458">
    <w:abstractNumId w:val="14"/>
  </w:num>
  <w:num w:numId="24" w16cid:durableId="158229685">
    <w:abstractNumId w:val="7"/>
  </w:num>
  <w:num w:numId="25" w16cid:durableId="1185747855">
    <w:abstractNumId w:val="24"/>
  </w:num>
  <w:num w:numId="26" w16cid:durableId="486362832">
    <w:abstractNumId w:val="20"/>
  </w:num>
  <w:num w:numId="27" w16cid:durableId="1271737871">
    <w:abstractNumId w:val="11"/>
  </w:num>
  <w:num w:numId="28" w16cid:durableId="258372903">
    <w:abstractNumId w:val="15"/>
  </w:num>
  <w:num w:numId="29" w16cid:durableId="511796741">
    <w:abstractNumId w:val="16"/>
  </w:num>
  <w:num w:numId="30" w16cid:durableId="968824314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D4"/>
    <w:rsid w:val="0003601D"/>
    <w:rsid w:val="0011254D"/>
    <w:rsid w:val="001471D4"/>
    <w:rsid w:val="00172733"/>
    <w:rsid w:val="002C1164"/>
    <w:rsid w:val="00343E2E"/>
    <w:rsid w:val="00407F2C"/>
    <w:rsid w:val="00420009"/>
    <w:rsid w:val="004A5750"/>
    <w:rsid w:val="005E5A15"/>
    <w:rsid w:val="00656008"/>
    <w:rsid w:val="00754CFA"/>
    <w:rsid w:val="007A72F3"/>
    <w:rsid w:val="008038AE"/>
    <w:rsid w:val="008B123E"/>
    <w:rsid w:val="008F197E"/>
    <w:rsid w:val="00916C5E"/>
    <w:rsid w:val="00A915B6"/>
    <w:rsid w:val="00AC139F"/>
    <w:rsid w:val="00AD2759"/>
    <w:rsid w:val="00B149BB"/>
    <w:rsid w:val="00B343FF"/>
    <w:rsid w:val="00BC3081"/>
    <w:rsid w:val="00BF6888"/>
    <w:rsid w:val="00C827DE"/>
    <w:rsid w:val="00CE6062"/>
    <w:rsid w:val="00D03700"/>
    <w:rsid w:val="00E10552"/>
    <w:rsid w:val="00E84F17"/>
    <w:rsid w:val="00F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4D190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19</TotalTime>
  <Pages>5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Daniel Felipe Dos Santos Silva</cp:lastModifiedBy>
  <cp:revision>9</cp:revision>
  <cp:lastPrinted>2004-07-30T18:38:00Z</cp:lastPrinted>
  <dcterms:created xsi:type="dcterms:W3CDTF">2022-06-11T16:20:00Z</dcterms:created>
  <dcterms:modified xsi:type="dcterms:W3CDTF">2022-11-25T19:56:00Z</dcterms:modified>
</cp:coreProperties>
</file>